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9BBB5D2" w:rsidR="0044622D" w:rsidRDefault="00AD7563" w:rsidP="00824168">
      <w:pPr>
        <w:pStyle w:val="AIETitle"/>
      </w:pPr>
      <w:r>
        <w:t xml:space="preserve">Code Design </w:t>
      </w:r>
      <w:r w:rsidR="00E316D3">
        <w:t>and</w:t>
      </w:r>
      <w:r>
        <w:t xml:space="preserve"> Data Structures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67CEAD05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606EB2" w:rsidRPr="00E90484">
              <w:t xml:space="preserve">Part </w:t>
            </w:r>
            <w:r w:rsidR="00606EB2">
              <w:t xml:space="preserve">6 </w:t>
            </w:r>
            <w:r w:rsidR="00606EB2" w:rsidRPr="00E90484">
              <w:t xml:space="preserve">– </w:t>
            </w:r>
            <w:r w:rsidR="00606EB2">
              <w:t>Inter-process Communication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82101E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49B0C300" w:rsidR="0082101E" w:rsidRDefault="003836F5" w:rsidP="0082101E">
            <w:pPr>
              <w:spacing w:before="60" w:after="60"/>
              <w:rPr>
                <w:b/>
                <w:bCs/>
              </w:rPr>
            </w:pPr>
            <w:r w:rsidRPr="002A1F46">
              <w:t>ICTPRG547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4E5C7A8A" w:rsidR="0082101E" w:rsidRDefault="005278B7" w:rsidP="0082101E">
            <w:pPr>
              <w:spacing w:before="60" w:after="60"/>
              <w:rPr>
                <w:b/>
                <w:bCs/>
              </w:rPr>
            </w:pPr>
            <w:r w:rsidRPr="002A1F46">
              <w:t>Apply advanced programming skills in another language</w:t>
            </w:r>
          </w:p>
        </w:tc>
      </w:tr>
      <w:tr w:rsidR="0082101E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3A47F8AF" w:rsidR="0082101E" w:rsidRDefault="00F62D4B" w:rsidP="0082101E">
            <w:pPr>
              <w:spacing w:before="60" w:after="60"/>
              <w:rPr>
                <w:b/>
                <w:bCs/>
              </w:rPr>
            </w:pPr>
            <w:r w:rsidRPr="002A1F46">
              <w:t>CUADIG512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0337E090" w:rsidR="0082101E" w:rsidRDefault="00684707" w:rsidP="0082101E">
            <w:pPr>
              <w:spacing w:before="60" w:after="60"/>
              <w:rPr>
                <w:b/>
                <w:bCs/>
              </w:rPr>
            </w:pPr>
            <w:r w:rsidRPr="002A1F46">
              <w:t>Design digital applications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10C0A552" w14:textId="6904B933" w:rsidR="00911570" w:rsidRDefault="00911570" w:rsidP="00911570">
      <w:pPr>
        <w:spacing w:before="120" w:after="60"/>
      </w:pPr>
      <w:r>
        <w:t>For this task you must complete the tutorial on inter-process communication. This tutorial explores the inter-process communication technique of named shared memory.</w:t>
      </w:r>
    </w:p>
    <w:p w14:paraId="2778C369" w14:textId="4992EAAB" w:rsidR="008837CF" w:rsidRDefault="00911570" w:rsidP="00911570">
      <w:r>
        <w:t>Named Shared Memory allows us to create a block of memory within one application and map it for use within other applications, using a string to identify the block.  NSM is an Operating System specific feature and is not available on all platforms.</w:t>
      </w:r>
    </w:p>
    <w:p w14:paraId="77BF0F7A" w14:textId="77777777" w:rsidR="00911570" w:rsidRDefault="00911570" w:rsidP="00911570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5852A0" w14:paraId="0356EC0A" w14:textId="77777777" w:rsidTr="007C0AC8">
        <w:tc>
          <w:tcPr>
            <w:tcW w:w="562" w:type="dxa"/>
          </w:tcPr>
          <w:p w14:paraId="4E076974" w14:textId="4E4B98AB" w:rsidR="005852A0" w:rsidRDefault="005852A0" w:rsidP="005852A0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621814FB" w:rsidR="005852A0" w:rsidRDefault="005852A0" w:rsidP="005852A0">
            <w:pPr>
              <w:spacing w:before="60" w:after="60"/>
            </w:pPr>
            <w:r>
              <w:t>IPC project</w:t>
            </w:r>
          </w:p>
        </w:tc>
        <w:tc>
          <w:tcPr>
            <w:tcW w:w="6033" w:type="dxa"/>
          </w:tcPr>
          <w:p w14:paraId="03B9A0B5" w14:textId="34DD82A4" w:rsidR="005852A0" w:rsidRDefault="005852A0" w:rsidP="005852A0">
            <w:pPr>
              <w:spacing w:before="60" w:after="60"/>
            </w:pPr>
            <w:r>
              <w:rPr>
                <w:lang w:val="en-US"/>
              </w:rPr>
              <w:t>Complete the Inter-Process Communication tutorial and submit your completed project.</w:t>
            </w:r>
          </w:p>
        </w:tc>
      </w:tr>
      <w:tr w:rsidR="0045026D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32C3D9A7" w:rsidR="0045026D" w:rsidRDefault="0045026D" w:rsidP="0045026D">
            <w:pPr>
              <w:spacing w:before="60" w:after="60"/>
            </w:pPr>
            <w:r w:rsidRPr="00E9048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</w:t>
            </w:r>
            <w:r w:rsidRPr="00E90484">
              <w:rPr>
                <w:b/>
                <w:bCs/>
              </w:rPr>
              <w:t>Requirements:</w:t>
            </w:r>
          </w:p>
        </w:tc>
      </w:tr>
      <w:tr w:rsidR="0045026D" w14:paraId="673467DF" w14:textId="77777777" w:rsidTr="007C0AC8">
        <w:tc>
          <w:tcPr>
            <w:tcW w:w="9209" w:type="dxa"/>
            <w:gridSpan w:val="3"/>
          </w:tcPr>
          <w:p w14:paraId="5BEB31EE" w14:textId="77777777" w:rsidR="00EC0B29" w:rsidRPr="00F26999" w:rsidRDefault="00EC0B29" w:rsidP="00EC0B29">
            <w:pPr>
              <w:spacing w:before="60" w:after="60"/>
            </w:pPr>
            <w:r w:rsidRPr="00F26999">
              <w:t>You will need to submit the following:</w:t>
            </w:r>
          </w:p>
          <w:p w14:paraId="68E757E4" w14:textId="77777777" w:rsidR="00EC0B29" w:rsidRPr="00F26999" w:rsidRDefault="00EC0B29" w:rsidP="00EC0B29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0E23BD44" w14:textId="77777777" w:rsidR="00EC0B29" w:rsidRDefault="00EC0B29" w:rsidP="00EC0B29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Visual Studio project</w:t>
            </w:r>
          </w:p>
          <w:p w14:paraId="0C20A1B6" w14:textId="77777777" w:rsidR="00EC0B29" w:rsidRPr="00F26999" w:rsidRDefault="00EC0B29" w:rsidP="00EC0B29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5AE88BF2" w:rsidR="0045026D" w:rsidRDefault="00EC0B29" w:rsidP="00EC0B29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351B" w14:textId="77777777" w:rsidR="00972991" w:rsidRDefault="00972991" w:rsidP="007D1963">
      <w:pPr>
        <w:spacing w:line="240" w:lineRule="auto"/>
      </w:pPr>
      <w:r>
        <w:separator/>
      </w:r>
    </w:p>
  </w:endnote>
  <w:endnote w:type="continuationSeparator" w:id="0">
    <w:p w14:paraId="27F44B6B" w14:textId="77777777" w:rsidR="00972991" w:rsidRDefault="00972991" w:rsidP="007D1963">
      <w:pPr>
        <w:spacing w:line="240" w:lineRule="auto"/>
      </w:pPr>
      <w:r>
        <w:continuationSeparator/>
      </w:r>
    </w:p>
  </w:endnote>
  <w:endnote w:type="continuationNotice" w:id="1">
    <w:p w14:paraId="6D51B56F" w14:textId="77777777" w:rsidR="00972991" w:rsidRDefault="009729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210A" w14:textId="77777777" w:rsidR="00972991" w:rsidRDefault="00972991" w:rsidP="007D1963">
      <w:pPr>
        <w:spacing w:line="240" w:lineRule="auto"/>
      </w:pPr>
      <w:r>
        <w:separator/>
      </w:r>
    </w:p>
  </w:footnote>
  <w:footnote w:type="continuationSeparator" w:id="0">
    <w:p w14:paraId="11F7731D" w14:textId="77777777" w:rsidR="00972991" w:rsidRDefault="00972991" w:rsidP="007D1963">
      <w:pPr>
        <w:spacing w:line="240" w:lineRule="auto"/>
      </w:pPr>
      <w:r>
        <w:continuationSeparator/>
      </w:r>
    </w:p>
  </w:footnote>
  <w:footnote w:type="continuationNotice" w:id="1">
    <w:p w14:paraId="113C7FFF" w14:textId="77777777" w:rsidR="00972991" w:rsidRDefault="009729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6C5"/>
    <w:multiLevelType w:val="hybridMultilevel"/>
    <w:tmpl w:val="12D6E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441"/>
    <w:multiLevelType w:val="hybridMultilevel"/>
    <w:tmpl w:val="B1022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D1312"/>
    <w:multiLevelType w:val="hybridMultilevel"/>
    <w:tmpl w:val="C03E9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585B5D23"/>
    <w:multiLevelType w:val="hybridMultilevel"/>
    <w:tmpl w:val="C7709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7113A"/>
    <w:multiLevelType w:val="hybridMultilevel"/>
    <w:tmpl w:val="C3A66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42859"/>
    <w:multiLevelType w:val="hybridMultilevel"/>
    <w:tmpl w:val="136453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7DE4569"/>
    <w:multiLevelType w:val="hybridMultilevel"/>
    <w:tmpl w:val="B312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7"/>
  </w:num>
  <w:num w:numId="5" w16cid:durableId="1645818660">
    <w:abstractNumId w:val="11"/>
  </w:num>
  <w:num w:numId="6" w16cid:durableId="28605247">
    <w:abstractNumId w:val="14"/>
  </w:num>
  <w:num w:numId="7" w16cid:durableId="51317446">
    <w:abstractNumId w:val="7"/>
  </w:num>
  <w:num w:numId="8" w16cid:durableId="74666499">
    <w:abstractNumId w:val="1"/>
  </w:num>
  <w:num w:numId="9" w16cid:durableId="383872718">
    <w:abstractNumId w:val="16"/>
  </w:num>
  <w:num w:numId="10" w16cid:durableId="610627962">
    <w:abstractNumId w:val="10"/>
  </w:num>
  <w:num w:numId="11" w16cid:durableId="771509964">
    <w:abstractNumId w:val="5"/>
  </w:num>
  <w:num w:numId="12" w16cid:durableId="580680839">
    <w:abstractNumId w:val="3"/>
  </w:num>
  <w:num w:numId="13" w16cid:durableId="243732357">
    <w:abstractNumId w:val="2"/>
  </w:num>
  <w:num w:numId="14" w16cid:durableId="2142458502">
    <w:abstractNumId w:val="8"/>
  </w:num>
  <w:num w:numId="15" w16cid:durableId="458914529">
    <w:abstractNumId w:val="15"/>
  </w:num>
  <w:num w:numId="16" w16cid:durableId="1474904799">
    <w:abstractNumId w:val="9"/>
  </w:num>
  <w:num w:numId="17" w16cid:durableId="781916958">
    <w:abstractNumId w:val="12"/>
  </w:num>
  <w:num w:numId="18" w16cid:durableId="941571398">
    <w:abstractNumId w:val="18"/>
  </w:num>
  <w:num w:numId="19" w16cid:durableId="195999169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06201"/>
    <w:rsid w:val="00010F96"/>
    <w:rsid w:val="00011636"/>
    <w:rsid w:val="000120D3"/>
    <w:rsid w:val="00020A6A"/>
    <w:rsid w:val="00023510"/>
    <w:rsid w:val="00026F98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36F5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5026D"/>
    <w:rsid w:val="00463C92"/>
    <w:rsid w:val="00483336"/>
    <w:rsid w:val="004839F3"/>
    <w:rsid w:val="0049476A"/>
    <w:rsid w:val="004B084E"/>
    <w:rsid w:val="004B3085"/>
    <w:rsid w:val="004C62CC"/>
    <w:rsid w:val="004D3E07"/>
    <w:rsid w:val="004F700E"/>
    <w:rsid w:val="005278B7"/>
    <w:rsid w:val="00534A55"/>
    <w:rsid w:val="00541C24"/>
    <w:rsid w:val="00551C3C"/>
    <w:rsid w:val="005632A9"/>
    <w:rsid w:val="00570510"/>
    <w:rsid w:val="005711EE"/>
    <w:rsid w:val="00576FF2"/>
    <w:rsid w:val="005852A0"/>
    <w:rsid w:val="005B0876"/>
    <w:rsid w:val="005B12F2"/>
    <w:rsid w:val="005B506F"/>
    <w:rsid w:val="005B57B6"/>
    <w:rsid w:val="005B5B5C"/>
    <w:rsid w:val="005C1661"/>
    <w:rsid w:val="005C1B67"/>
    <w:rsid w:val="005E7707"/>
    <w:rsid w:val="005F46EB"/>
    <w:rsid w:val="00603F0B"/>
    <w:rsid w:val="00606EB2"/>
    <w:rsid w:val="00610FF0"/>
    <w:rsid w:val="006166D8"/>
    <w:rsid w:val="00636791"/>
    <w:rsid w:val="00663E90"/>
    <w:rsid w:val="006765E7"/>
    <w:rsid w:val="00677A36"/>
    <w:rsid w:val="00681480"/>
    <w:rsid w:val="00684707"/>
    <w:rsid w:val="00684EA7"/>
    <w:rsid w:val="0068542F"/>
    <w:rsid w:val="0069261B"/>
    <w:rsid w:val="00696497"/>
    <w:rsid w:val="0069661F"/>
    <w:rsid w:val="006979D8"/>
    <w:rsid w:val="006B45A2"/>
    <w:rsid w:val="006C3903"/>
    <w:rsid w:val="006E4499"/>
    <w:rsid w:val="006F5D56"/>
    <w:rsid w:val="006F66DA"/>
    <w:rsid w:val="007062FD"/>
    <w:rsid w:val="0071690E"/>
    <w:rsid w:val="00727767"/>
    <w:rsid w:val="007A7AAC"/>
    <w:rsid w:val="007B00DB"/>
    <w:rsid w:val="007C0AC8"/>
    <w:rsid w:val="007C1361"/>
    <w:rsid w:val="007C65A0"/>
    <w:rsid w:val="007D1963"/>
    <w:rsid w:val="007D2910"/>
    <w:rsid w:val="007D52E9"/>
    <w:rsid w:val="007E005E"/>
    <w:rsid w:val="0081685E"/>
    <w:rsid w:val="0082101E"/>
    <w:rsid w:val="00824168"/>
    <w:rsid w:val="00841F6D"/>
    <w:rsid w:val="00842E1D"/>
    <w:rsid w:val="0085460A"/>
    <w:rsid w:val="00866343"/>
    <w:rsid w:val="00871AFB"/>
    <w:rsid w:val="008820DB"/>
    <w:rsid w:val="008837CF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1570"/>
    <w:rsid w:val="009153C6"/>
    <w:rsid w:val="00920BF6"/>
    <w:rsid w:val="00920D28"/>
    <w:rsid w:val="00921651"/>
    <w:rsid w:val="009310C9"/>
    <w:rsid w:val="00952CFE"/>
    <w:rsid w:val="00953F2C"/>
    <w:rsid w:val="00962E6D"/>
    <w:rsid w:val="00972991"/>
    <w:rsid w:val="009962F4"/>
    <w:rsid w:val="009A3F7F"/>
    <w:rsid w:val="009A68D4"/>
    <w:rsid w:val="009C6543"/>
    <w:rsid w:val="009D0C03"/>
    <w:rsid w:val="009D1500"/>
    <w:rsid w:val="009D45EA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0AB3"/>
    <w:rsid w:val="00AB248D"/>
    <w:rsid w:val="00AB4101"/>
    <w:rsid w:val="00AB6376"/>
    <w:rsid w:val="00AD7563"/>
    <w:rsid w:val="00AE75C4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0622"/>
    <w:rsid w:val="00C13C2A"/>
    <w:rsid w:val="00C249F7"/>
    <w:rsid w:val="00C377ED"/>
    <w:rsid w:val="00C423BF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508C6"/>
    <w:rsid w:val="00D942EB"/>
    <w:rsid w:val="00D96219"/>
    <w:rsid w:val="00DA5305"/>
    <w:rsid w:val="00DC65B1"/>
    <w:rsid w:val="00DF1030"/>
    <w:rsid w:val="00DF2C66"/>
    <w:rsid w:val="00E01DDD"/>
    <w:rsid w:val="00E03949"/>
    <w:rsid w:val="00E11617"/>
    <w:rsid w:val="00E14993"/>
    <w:rsid w:val="00E316D3"/>
    <w:rsid w:val="00E60280"/>
    <w:rsid w:val="00E63188"/>
    <w:rsid w:val="00E800E3"/>
    <w:rsid w:val="00E82448"/>
    <w:rsid w:val="00E86672"/>
    <w:rsid w:val="00EC0B29"/>
    <w:rsid w:val="00EC0E89"/>
    <w:rsid w:val="00ED637C"/>
    <w:rsid w:val="00EE5D48"/>
    <w:rsid w:val="00EE6543"/>
    <w:rsid w:val="00EF74DA"/>
    <w:rsid w:val="00F020FF"/>
    <w:rsid w:val="00F0563A"/>
    <w:rsid w:val="00F2153C"/>
    <w:rsid w:val="00F30DDF"/>
    <w:rsid w:val="00F35974"/>
    <w:rsid w:val="00F568E9"/>
    <w:rsid w:val="00F60D7A"/>
    <w:rsid w:val="00F62D4B"/>
    <w:rsid w:val="00F6351B"/>
    <w:rsid w:val="00F67E63"/>
    <w:rsid w:val="00F70576"/>
    <w:rsid w:val="00F72D3D"/>
    <w:rsid w:val="00F76B50"/>
    <w:rsid w:val="00F81B1E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AIE Alpha bullet list Char"/>
    <w:basedOn w:val="DefaultParagraphFont"/>
    <w:link w:val="ListParagraph"/>
    <w:uiPriority w:val="34"/>
    <w:locked/>
    <w:rsid w:val="009D45EA"/>
  </w:style>
  <w:style w:type="paragraph" w:styleId="NoSpacing">
    <w:name w:val="No Spacing"/>
    <w:uiPriority w:val="1"/>
    <w:qFormat/>
    <w:rsid w:val="00AB0AB3"/>
    <w:pPr>
      <w:spacing w:after="0" w:line="240" w:lineRule="auto"/>
    </w:pPr>
    <w:rPr>
      <w:rFonts w:asciiTheme="majorHAnsi" w:eastAsiaTheme="minorEastAsia" w:hAnsiTheme="majorHAnsi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3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49</cp:revision>
  <cp:lastPrinted>2022-08-29T05:04:00Z</cp:lastPrinted>
  <dcterms:created xsi:type="dcterms:W3CDTF">2022-11-23T05:55:00Z</dcterms:created>
  <dcterms:modified xsi:type="dcterms:W3CDTF">2022-12-06T06:48:00Z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